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D54F6C" w:rsidRDefault="00660BB0" w:rsidP="00B37B2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7258685</wp:posOffset>
                </wp:positionV>
                <wp:extent cx="2450465" cy="374015"/>
                <wp:effectExtent l="0" t="1270" r="0" b="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488D" w:rsidRPr="008D7899" w:rsidRDefault="00E3435E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0</w:t>
                            </w:r>
                            <w:r w:rsidR="00D3020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6</w:t>
                            </w:r>
                            <w:r w:rsidR="0051488D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/0</w:t>
                            </w:r>
                            <w:r w:rsidR="00D3020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5</w:t>
                            </w:r>
                            <w:r w:rsidR="009E3A41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/2015</w:t>
                            </w:r>
                            <w:r w:rsidR="00D30205"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 xml:space="preserve"> – Revisão 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279.55pt;margin-top:571.55pt;width:192.95pt;height:29.45pt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" filled="f" stroked="f">
                <v:textbox>
                  <w:txbxContent>
                    <w:p w:rsidR="0051488D" w:rsidRPr="008D7899" w:rsidRDefault="00E3435E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0</w:t>
                      </w:r>
                      <w:r w:rsidR="00D3020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6</w:t>
                      </w:r>
                      <w:r w:rsidR="0051488D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/0</w:t>
                      </w:r>
                      <w:r w:rsidR="00D3020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5</w:t>
                      </w:r>
                      <w:r w:rsidR="009E3A41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/2015</w:t>
                      </w:r>
                      <w:r w:rsidR="00D30205"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 xml:space="preserve"> – Revisão 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>
                <wp:simplePos x="0" y="0"/>
                <wp:positionH relativeFrom="column">
                  <wp:posOffset>635635</wp:posOffset>
                </wp:positionH>
                <wp:positionV relativeFrom="paragraph">
                  <wp:posOffset>6641465</wp:posOffset>
                </wp:positionV>
                <wp:extent cx="5365115" cy="615315"/>
                <wp:effectExtent l="0" t="3175" r="0" b="635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115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488D" w:rsidRDefault="0051488D" w:rsidP="008D7899">
                            <w:pPr>
                              <w:pStyle w:val="TOTVSTtulo2014"/>
                            </w:pPr>
                            <w:r w:rsidRPr="0070783E">
                              <w:t>MIT044 – Especificação de Personalização</w:t>
                            </w:r>
                          </w:p>
                          <w:p w:rsidR="00D54F6C" w:rsidRPr="00D54F6C" w:rsidRDefault="00D54F6C" w:rsidP="00D54F6C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left:0;text-align:left;margin-left:50.05pt;margin-top:522.95pt;width:422.45pt;height:48.45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" filled="f" stroked="f">
                <v:textbox>
                  <w:txbxContent>
                    <w:p w:rsidR="0051488D" w:rsidRDefault="0051488D" w:rsidP="008D7899">
                      <w:pPr>
                        <w:pStyle w:val="TOTVSTtulo2014"/>
                      </w:pPr>
                      <w:r w:rsidRPr="0070783E">
                        <w:t>MIT044 – Especificação de Personalização</w:t>
                      </w:r>
                    </w:p>
                    <w:p w:rsidR="00D54F6C" w:rsidRPr="00D54F6C" w:rsidRDefault="00D54F6C" w:rsidP="00D54F6C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Pr="00D54F6C" w:rsidRDefault="00D54F6C" w:rsidP="00D54F6C">
      <w:pPr>
        <w:rPr>
          <w:rFonts w:asciiTheme="minorHAnsi" w:hAnsiTheme="minorHAnsi"/>
          <w:lang w:val="en-US"/>
        </w:rPr>
      </w:pPr>
    </w:p>
    <w:p w:rsidR="00D54F6C" w:rsidRDefault="00D54F6C" w:rsidP="00B37B2B">
      <w:pPr>
        <w:rPr>
          <w:rFonts w:asciiTheme="minorHAnsi" w:hAnsiTheme="minorHAnsi"/>
          <w:lang w:val="en-US"/>
        </w:rPr>
      </w:pPr>
    </w:p>
    <w:p w:rsidR="00D54F6C" w:rsidRDefault="00D54F6C" w:rsidP="00B37B2B">
      <w:pPr>
        <w:rPr>
          <w:rFonts w:asciiTheme="minorHAnsi" w:hAnsiTheme="minorHAnsi"/>
          <w:lang w:val="en-US"/>
        </w:rPr>
      </w:pPr>
    </w:p>
    <w:p w:rsidR="00D54F6C" w:rsidRDefault="00D54F6C" w:rsidP="00D54F6C">
      <w:pPr>
        <w:tabs>
          <w:tab w:val="left" w:pos="9660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:rsidR="00D536D8" w:rsidRDefault="00D536D8" w:rsidP="00B37B2B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Default="00D536D8" w:rsidP="00B37B2B">
      <w:pPr>
        <w:rPr>
          <w:rFonts w:asciiTheme="minorHAnsi" w:hAnsiTheme="minorHAnsi"/>
          <w:lang w:val="en-US"/>
        </w:rPr>
      </w:pPr>
    </w:p>
    <w:p w:rsidR="00D536D8" w:rsidRPr="00D536D8" w:rsidRDefault="00D536D8" w:rsidP="00D536D8">
      <w:pPr>
        <w:rPr>
          <w:rFonts w:asciiTheme="minorHAnsi" w:hAnsiTheme="minorHAnsi"/>
          <w:lang w:val="en-US"/>
        </w:rPr>
      </w:pPr>
    </w:p>
    <w:p w:rsidR="00D536D8" w:rsidRDefault="00D536D8" w:rsidP="00B37B2B">
      <w:pPr>
        <w:rPr>
          <w:rFonts w:asciiTheme="minorHAnsi" w:hAnsiTheme="minorHAnsi"/>
          <w:lang w:val="en-US"/>
        </w:rPr>
      </w:pPr>
    </w:p>
    <w:p w:rsidR="00D536D8" w:rsidRDefault="00D536D8" w:rsidP="00D536D8">
      <w:pPr>
        <w:tabs>
          <w:tab w:val="left" w:pos="8715"/>
        </w:tabs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ab/>
      </w:r>
    </w:p>
    <w:p w:rsidR="00B37B2B" w:rsidRPr="00B71428" w:rsidRDefault="001F3A6C" w:rsidP="00B37B2B">
      <w:r w:rsidRPr="00D536D8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E8639E" w:rsidRDefault="000839FD" w:rsidP="00E8639E">
      <w:bookmarkStart w:id="0" w:name="_Toc388516873"/>
      <w:r w:rsidRPr="00E8639E">
        <w:rPr>
          <w:b/>
          <w:color w:val="548DD4" w:themeColor="text2" w:themeTint="99"/>
          <w:sz w:val="28"/>
          <w:szCs w:val="28"/>
        </w:rPr>
        <w:t>Sumário</w:t>
      </w:r>
      <w:bookmarkEnd w:id="0"/>
    </w:p>
    <w:p w:rsidR="00C511DC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</w:rPr>
        <w:fldChar w:fldCharType="separate"/>
      </w:r>
      <w:hyperlink w:anchor="_Toc416006210" w:history="1">
        <w:r w:rsidR="00C511DC" w:rsidRPr="00B0005B">
          <w:rPr>
            <w:rStyle w:val="Hyperlink"/>
            <w:noProof/>
          </w:rPr>
          <w:t>1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Objetivo da Personalização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_Toc416006210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1" w:history="1">
        <w:r w:rsidR="00C511DC" w:rsidRPr="00B0005B">
          <w:rPr>
            <w:rStyle w:val="Hyperlink"/>
            <w:noProof/>
          </w:rPr>
          <w:t>2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Rotinas Envolvidas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_Toc416006211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2" w:history="1">
        <w:r w:rsidR="00C511DC" w:rsidRPr="00B0005B">
          <w:rPr>
            <w:rStyle w:val="Hyperlink"/>
            <w:noProof/>
          </w:rPr>
          <w:t>3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Especificação Técnica (Dicionário de Dados)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_Toc416006212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3" w:history="1">
        <w:r w:rsidR="00C511DC" w:rsidRPr="00B0005B">
          <w:rPr>
            <w:rStyle w:val="Hyperlink"/>
            <w:noProof/>
          </w:rPr>
          <w:t>4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Especificação da Personalização (TCTTH010)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_Toc416006213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4" w:history="1">
        <w:r w:rsidR="00C511DC" w:rsidRPr="00B0005B">
          <w:rPr>
            <w:rStyle w:val="Hyperlink"/>
            <w:noProof/>
            <w:snapToGrid w:val="0"/>
            <w:w w:val="0"/>
          </w:rPr>
          <w:t>4.1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Descrição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_Toc416006214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5" w:history="1">
        <w:r w:rsidR="00C511DC" w:rsidRPr="00B0005B">
          <w:rPr>
            <w:rStyle w:val="Hyperlink"/>
            <w:noProof/>
            <w:snapToGrid w:val="0"/>
            <w:w w:val="0"/>
          </w:rPr>
          <w:t>4.2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Premissas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_Toc416006215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3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6" w:history="1">
        <w:r w:rsidR="00C511DC" w:rsidRPr="00B0005B">
          <w:rPr>
            <w:rStyle w:val="Hyperlink"/>
            <w:noProof/>
            <w:snapToGrid w:val="0"/>
            <w:w w:val="0"/>
          </w:rPr>
          <w:t>4.3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Protótipo de tela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_Toc416006216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4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7" w:history="1">
        <w:r w:rsidR="00C511DC" w:rsidRPr="00B0005B">
          <w:rPr>
            <w:rStyle w:val="Hyperlink"/>
            <w:noProof/>
            <w:snapToGrid w:val="0"/>
            <w:w w:val="0"/>
          </w:rPr>
          <w:t>4.4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Ações e Regras de Integridade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_Toc416006217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5</w:t>
        </w:r>
        <w:r w:rsidR="00C511DC">
          <w:rPr>
            <w:noProof/>
            <w:webHidden/>
          </w:rPr>
          <w:fldChar w:fldCharType="end"/>
        </w:r>
      </w:hyperlink>
    </w:p>
    <w:p w:rsidR="00C511DC" w:rsidRDefault="004973BE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16006218" w:history="1">
        <w:r w:rsidR="00C511DC" w:rsidRPr="00B0005B">
          <w:rPr>
            <w:rStyle w:val="Hyperlink"/>
            <w:noProof/>
          </w:rPr>
          <w:t>5</w:t>
        </w:r>
        <w:r w:rsidR="00C511DC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C511DC" w:rsidRPr="00B0005B">
          <w:rPr>
            <w:rStyle w:val="Hyperlink"/>
            <w:noProof/>
          </w:rPr>
          <w:t>Aprovação</w:t>
        </w:r>
        <w:r w:rsidR="00C511DC">
          <w:rPr>
            <w:noProof/>
            <w:webHidden/>
          </w:rPr>
          <w:tab/>
        </w:r>
        <w:r w:rsidR="00C511DC">
          <w:rPr>
            <w:noProof/>
            <w:webHidden/>
          </w:rPr>
          <w:fldChar w:fldCharType="begin"/>
        </w:r>
        <w:r w:rsidR="00C511DC">
          <w:rPr>
            <w:noProof/>
            <w:webHidden/>
          </w:rPr>
          <w:instrText xml:space="preserve"> PAGEREF _Toc416006218 \h </w:instrText>
        </w:r>
        <w:r w:rsidR="00C511DC">
          <w:rPr>
            <w:noProof/>
            <w:webHidden/>
          </w:rPr>
        </w:r>
        <w:r w:rsidR="00C511DC">
          <w:rPr>
            <w:noProof/>
            <w:webHidden/>
          </w:rPr>
          <w:fldChar w:fldCharType="separate"/>
        </w:r>
        <w:r w:rsidR="00AC3464">
          <w:rPr>
            <w:noProof/>
            <w:webHidden/>
          </w:rPr>
          <w:t>5</w:t>
        </w:r>
        <w:r w:rsidR="00C511DC">
          <w:rPr>
            <w:noProof/>
            <w:webHidden/>
          </w:rPr>
          <w:fldChar w:fldCharType="end"/>
        </w:r>
      </w:hyperlink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C00C0C" w:rsidRDefault="00C00C0C" w:rsidP="00E8639E"/>
    <w:p w:rsidR="00AF381C" w:rsidRDefault="003C0765" w:rsidP="003C0765">
      <w:pPr>
        <w:ind w:left="709"/>
        <w:rPr>
          <w:rFonts w:eastAsia="Times New Roman"/>
          <w:b/>
          <w:bCs/>
          <w:noProof/>
          <w:sz w:val="24"/>
          <w:lang w:eastAsia="pt-BR"/>
        </w:rPr>
      </w:pPr>
      <w:bookmarkStart w:id="1" w:name="_Toc388516875"/>
      <w:r>
        <w:rPr>
          <w:rFonts w:eastAsia="Times New Roman"/>
          <w:b/>
          <w:bCs/>
          <w:noProof/>
          <w:sz w:val="24"/>
          <w:lang w:eastAsia="pt-BR"/>
        </w:rPr>
        <w:t xml:space="preserve">Projeto: </w:t>
      </w:r>
      <w:r w:rsidR="00013ECE">
        <w:rPr>
          <w:rFonts w:eastAsia="Times New Roman"/>
          <w:b/>
          <w:bCs/>
          <w:noProof/>
          <w:sz w:val="24"/>
          <w:lang w:eastAsia="pt-BR"/>
        </w:rPr>
        <w:t>TOTVS12</w:t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>
        <w:rPr>
          <w:rFonts w:eastAsia="Times New Roman"/>
          <w:b/>
          <w:bCs/>
          <w:noProof/>
          <w:sz w:val="24"/>
          <w:lang w:eastAsia="pt-BR"/>
        </w:rPr>
        <w:tab/>
      </w:r>
      <w:r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>Data:</w:t>
      </w:r>
      <w:bookmarkEnd w:id="1"/>
      <w:r w:rsidR="00FE095A">
        <w:rPr>
          <w:rFonts w:eastAsia="Times New Roman"/>
          <w:b/>
          <w:bCs/>
          <w:noProof/>
          <w:sz w:val="24"/>
          <w:lang w:eastAsia="pt-BR"/>
        </w:rPr>
        <w:t xml:space="preserve"> </w:t>
      </w:r>
      <w:r w:rsidR="00D536D8">
        <w:rPr>
          <w:rFonts w:eastAsia="Times New Roman"/>
          <w:b/>
          <w:bCs/>
          <w:noProof/>
          <w:sz w:val="24"/>
          <w:lang w:eastAsia="pt-BR"/>
        </w:rPr>
        <w:t>05</w:t>
      </w:r>
      <w:r w:rsidR="00FE095A">
        <w:rPr>
          <w:rFonts w:eastAsia="Times New Roman"/>
          <w:b/>
          <w:bCs/>
          <w:noProof/>
          <w:sz w:val="24"/>
          <w:lang w:eastAsia="pt-BR"/>
        </w:rPr>
        <w:t>/0</w:t>
      </w:r>
      <w:r w:rsidR="00D536D8">
        <w:rPr>
          <w:rFonts w:eastAsia="Times New Roman"/>
          <w:b/>
          <w:bCs/>
          <w:noProof/>
          <w:sz w:val="24"/>
          <w:lang w:eastAsia="pt-BR"/>
        </w:rPr>
        <w:t>4</w:t>
      </w:r>
      <w:r w:rsidR="00FE095A">
        <w:rPr>
          <w:rFonts w:eastAsia="Times New Roman"/>
          <w:b/>
          <w:bCs/>
          <w:noProof/>
          <w:sz w:val="24"/>
          <w:lang w:eastAsia="pt-BR"/>
        </w:rPr>
        <w:t>/2015</w:t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ab/>
      </w:r>
    </w:p>
    <w:p w:rsidR="0070783E" w:rsidRPr="0070783E" w:rsidRDefault="00AF381C" w:rsidP="003C0765">
      <w:pPr>
        <w:ind w:left="709"/>
        <w:rPr>
          <w:rFonts w:eastAsia="Times New Roman"/>
          <w:b/>
          <w:bCs/>
          <w:noProof/>
          <w:sz w:val="24"/>
          <w:lang w:eastAsia="pt-BR"/>
        </w:rPr>
      </w:pPr>
      <w:r>
        <w:rPr>
          <w:rFonts w:eastAsia="Times New Roman"/>
          <w:b/>
          <w:bCs/>
          <w:noProof/>
          <w:sz w:val="24"/>
          <w:lang w:eastAsia="pt-BR"/>
        </w:rPr>
        <w:t xml:space="preserve">ID Atividades: </w:t>
      </w:r>
      <w:r w:rsidR="00D536D8">
        <w:rPr>
          <w:rFonts w:eastAsia="Times New Roman"/>
          <w:b/>
          <w:bCs/>
          <w:noProof/>
          <w:sz w:val="24"/>
          <w:lang w:eastAsia="pt-BR"/>
        </w:rPr>
        <w:t>CTT026</w:t>
      </w:r>
      <w:r w:rsidR="0070783E" w:rsidRPr="0070783E">
        <w:rPr>
          <w:rFonts w:eastAsia="Times New Roman"/>
          <w:b/>
          <w:bCs/>
          <w:noProof/>
          <w:sz w:val="24"/>
          <w:lang w:eastAsia="pt-BR"/>
        </w:rPr>
        <w:t xml:space="preserve">    </w:t>
      </w:r>
    </w:p>
    <w:p w:rsidR="0070783E" w:rsidRPr="0070783E" w:rsidRDefault="0070783E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51488D">
        <w:trPr>
          <w:cantSplit/>
          <w:trHeight w:val="443"/>
        </w:trPr>
        <w:tc>
          <w:tcPr>
            <w:tcW w:w="10320" w:type="dxa"/>
            <w:shd w:val="clear" w:color="auto" w:fill="auto"/>
            <w:vAlign w:val="center"/>
          </w:tcPr>
          <w:p w:rsidR="0070783E" w:rsidRPr="0070783E" w:rsidRDefault="00993E25" w:rsidP="00993E25">
            <w:pPr>
              <w:pStyle w:val="Ttulo2"/>
              <w:numPr>
                <w:ilvl w:val="0"/>
                <w:numId w:val="3"/>
              </w:numPr>
            </w:pPr>
            <w:bookmarkStart w:id="2" w:name="_Toc416006210"/>
            <w:r>
              <w:t>Objetivo da P</w:t>
            </w:r>
            <w:r w:rsidR="0070783E" w:rsidRPr="0070783E">
              <w:t>ersonalização</w:t>
            </w:r>
            <w:bookmarkEnd w:id="2"/>
          </w:p>
        </w:tc>
      </w:tr>
    </w:tbl>
    <w:p w:rsidR="008E50A7" w:rsidRDefault="00176752" w:rsidP="00CD4D1A">
      <w:pPr>
        <w:ind w:left="709"/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Formulário ADVPL </w:t>
      </w:r>
      <w:proofErr w:type="spellStart"/>
      <w:r>
        <w:rPr>
          <w:rFonts w:eastAsia="Times New Roman"/>
          <w:lang w:eastAsia="pt-BR"/>
        </w:rPr>
        <w:t>Asp</w:t>
      </w:r>
      <w:proofErr w:type="spellEnd"/>
      <w:r>
        <w:rPr>
          <w:rFonts w:eastAsia="Times New Roman"/>
          <w:lang w:eastAsia="pt-BR"/>
        </w:rPr>
        <w:t xml:space="preserve">, para manutenção da pesquisa de satisfação dos alunos </w:t>
      </w:r>
      <w:r w:rsidR="00507345">
        <w:rPr>
          <w:rFonts w:eastAsia="Times New Roman"/>
          <w:lang w:eastAsia="pt-BR"/>
        </w:rPr>
        <w:t>alocados em uma turma</w:t>
      </w:r>
      <w:r w:rsidR="002D6145">
        <w:rPr>
          <w:rFonts w:eastAsia="Times New Roman"/>
          <w:lang w:eastAsia="pt-BR"/>
        </w:rPr>
        <w:t>.</w:t>
      </w:r>
    </w:p>
    <w:p w:rsidR="002D6145" w:rsidRDefault="002D6145" w:rsidP="00CD4D1A">
      <w:pPr>
        <w:ind w:left="709"/>
        <w:jc w:val="left"/>
        <w:rPr>
          <w:rFonts w:eastAsia="Times New Roman"/>
          <w:lang w:eastAsia="pt-BR"/>
        </w:rPr>
      </w:pP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51488D">
        <w:trPr>
          <w:cantSplit/>
          <w:trHeight w:val="443"/>
        </w:trPr>
        <w:tc>
          <w:tcPr>
            <w:tcW w:w="10320" w:type="dxa"/>
            <w:shd w:val="clear" w:color="auto" w:fill="auto"/>
            <w:vAlign w:val="center"/>
          </w:tcPr>
          <w:p w:rsidR="0070783E" w:rsidRPr="0070783E" w:rsidRDefault="008E50A7" w:rsidP="008E50A7">
            <w:pPr>
              <w:pStyle w:val="Ttulo2"/>
              <w:numPr>
                <w:ilvl w:val="0"/>
                <w:numId w:val="3"/>
              </w:numPr>
            </w:pPr>
            <w:bookmarkStart w:id="3" w:name="_Toc416006211"/>
            <w:r>
              <w:t>Rotinas Envolvidas</w:t>
            </w:r>
            <w:bookmarkEnd w:id="3"/>
            <w:r>
              <w:t xml:space="preserve"> </w:t>
            </w:r>
          </w:p>
        </w:tc>
      </w:tr>
    </w:tbl>
    <w:tbl>
      <w:tblPr>
        <w:tblStyle w:val="Tabelacomgrade"/>
        <w:tblW w:w="9634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1951"/>
        <w:gridCol w:w="2977"/>
        <w:gridCol w:w="4706"/>
      </w:tblGrid>
      <w:tr w:rsidR="00013ECE" w:rsidRPr="00167C56" w:rsidTr="00172F24">
        <w:trPr>
          <w:jc w:val="center"/>
        </w:trPr>
        <w:tc>
          <w:tcPr>
            <w:tcW w:w="1951" w:type="dxa"/>
            <w:shd w:val="clear" w:color="auto" w:fill="C6D9F1" w:themeFill="text2" w:themeFillTint="33"/>
          </w:tcPr>
          <w:p w:rsidR="00013ECE" w:rsidRPr="00013ECE" w:rsidRDefault="0070783E" w:rsidP="00F300EF">
            <w:pPr>
              <w:pStyle w:val="NormalTabela"/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</w:pPr>
            <w:r w:rsidRPr="0070783E">
              <w:rPr>
                <w:rFonts w:cs="Tahoma"/>
                <w:b/>
                <w:bCs/>
                <w:sz w:val="24"/>
                <w:szCs w:val="24"/>
              </w:rPr>
              <w:t xml:space="preserve"> </w:t>
            </w:r>
            <w:r w:rsidR="00013ECE" w:rsidRPr="00013ECE"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  <w:t>Fonte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013ECE" w:rsidRPr="00013ECE" w:rsidRDefault="00013ECE" w:rsidP="00F300EF">
            <w:pPr>
              <w:pStyle w:val="NormalTabela"/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</w:pPr>
            <w:r w:rsidRPr="00013ECE"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  <w:t>Módulo</w:t>
            </w:r>
          </w:p>
        </w:tc>
        <w:tc>
          <w:tcPr>
            <w:tcW w:w="4706" w:type="dxa"/>
            <w:shd w:val="clear" w:color="auto" w:fill="C6D9F1" w:themeFill="text2" w:themeFillTint="33"/>
          </w:tcPr>
          <w:p w:rsidR="00013ECE" w:rsidRPr="00013ECE" w:rsidRDefault="00013ECE" w:rsidP="00F300EF">
            <w:pPr>
              <w:pStyle w:val="NormalTabela"/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</w:pPr>
            <w:r w:rsidRPr="00013ECE"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  <w:t>Descrição Resumida do Fonte</w:t>
            </w:r>
          </w:p>
        </w:tc>
      </w:tr>
      <w:tr w:rsidR="00013ECE" w:rsidRPr="00167C56" w:rsidTr="00013ECE">
        <w:trPr>
          <w:jc w:val="center"/>
        </w:trPr>
        <w:tc>
          <w:tcPr>
            <w:tcW w:w="1951" w:type="dxa"/>
            <w:shd w:val="clear" w:color="auto" w:fill="F2F2F2" w:themeFill="background1" w:themeFillShade="F2"/>
          </w:tcPr>
          <w:p w:rsidR="00CA19F9" w:rsidRPr="00167C56" w:rsidRDefault="00043868" w:rsidP="00F300EF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043868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TCTTH010</w:t>
            </w:r>
          </w:p>
        </w:tc>
        <w:tc>
          <w:tcPr>
            <w:tcW w:w="2977" w:type="dxa"/>
            <w:shd w:val="clear" w:color="auto" w:fill="F2F2F2" w:themeFill="background1" w:themeFillShade="F2"/>
          </w:tcPr>
          <w:p w:rsidR="00013ECE" w:rsidRPr="00167C56" w:rsidRDefault="007F5ADE" w:rsidP="00F300EF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SIGATRM</w:t>
            </w:r>
          </w:p>
        </w:tc>
        <w:tc>
          <w:tcPr>
            <w:tcW w:w="4706" w:type="dxa"/>
            <w:shd w:val="clear" w:color="auto" w:fill="F2F2F2" w:themeFill="background1" w:themeFillShade="F2"/>
          </w:tcPr>
          <w:p w:rsidR="00013ECE" w:rsidRPr="00167C56" w:rsidRDefault="00043868" w:rsidP="005C6F6E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Pagina da Pesquisa de Satisfação</w:t>
            </w:r>
          </w:p>
        </w:tc>
      </w:tr>
    </w:tbl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E50A7" w:rsidRPr="0070783E" w:rsidTr="0051488D">
        <w:trPr>
          <w:cantSplit/>
          <w:trHeight w:val="443"/>
        </w:trPr>
        <w:tc>
          <w:tcPr>
            <w:tcW w:w="10320" w:type="dxa"/>
            <w:shd w:val="clear" w:color="auto" w:fill="auto"/>
            <w:vAlign w:val="center"/>
          </w:tcPr>
          <w:p w:rsidR="008E50A7" w:rsidRPr="003C0765" w:rsidRDefault="00B528CC" w:rsidP="00B528CC">
            <w:pPr>
              <w:pStyle w:val="Ttulo2"/>
              <w:numPr>
                <w:ilvl w:val="0"/>
                <w:numId w:val="3"/>
              </w:numPr>
              <w:rPr>
                <w:lang w:val="pt-BR"/>
              </w:rPr>
            </w:pPr>
            <w:bookmarkStart w:id="4" w:name="_Toc416006212"/>
            <w:r w:rsidRPr="003C0765">
              <w:rPr>
                <w:lang w:val="pt-BR"/>
              </w:rPr>
              <w:t>Especificação Técnica (Dicionário de Dados)</w:t>
            </w:r>
            <w:bookmarkEnd w:id="4"/>
          </w:p>
        </w:tc>
      </w:tr>
    </w:tbl>
    <w:p w:rsidR="00FE095A" w:rsidRDefault="00C3301D" w:rsidP="00C3301D">
      <w:pPr>
        <w:ind w:left="709"/>
        <w:jc w:val="left"/>
        <w:rPr>
          <w:rFonts w:eastAsia="Times New Roman"/>
          <w:sz w:val="24"/>
          <w:szCs w:val="24"/>
          <w:lang w:eastAsia="pt-BR"/>
        </w:rPr>
      </w:pPr>
      <w:r>
        <w:rPr>
          <w:rFonts w:eastAsia="Times New Roman"/>
          <w:sz w:val="24"/>
          <w:szCs w:val="24"/>
          <w:lang w:eastAsia="pt-BR"/>
        </w:rPr>
        <w:t xml:space="preserve">Verificar detalhes na </w:t>
      </w:r>
      <w:r w:rsidRPr="00C3301D">
        <w:rPr>
          <w:rFonts w:eastAsia="Times New Roman"/>
          <w:b/>
          <w:color w:val="FF0000"/>
          <w:sz w:val="24"/>
          <w:szCs w:val="24"/>
          <w:lang w:eastAsia="pt-BR"/>
        </w:rPr>
        <w:t xml:space="preserve">MIT044 - CTT0025 - Especificação de Desenvolvimento - CTT - </w:t>
      </w:r>
      <w:proofErr w:type="spellStart"/>
      <w:r w:rsidRPr="00C3301D">
        <w:rPr>
          <w:rFonts w:eastAsia="Times New Roman"/>
          <w:b/>
          <w:color w:val="FF0000"/>
          <w:sz w:val="24"/>
          <w:szCs w:val="24"/>
          <w:lang w:eastAsia="pt-BR"/>
        </w:rPr>
        <w:t>AdmVendas</w:t>
      </w:r>
      <w:proofErr w:type="spellEnd"/>
      <w:r w:rsidRPr="00C3301D">
        <w:rPr>
          <w:rFonts w:eastAsia="Times New Roman"/>
          <w:b/>
          <w:color w:val="FF0000"/>
          <w:sz w:val="24"/>
          <w:szCs w:val="24"/>
          <w:lang w:eastAsia="pt-BR"/>
        </w:rPr>
        <w:t xml:space="preserve"> - Manutenção da Pesquisa de Satisfação</w:t>
      </w:r>
      <w:r>
        <w:rPr>
          <w:rFonts w:eastAsia="Times New Roman"/>
          <w:sz w:val="24"/>
          <w:szCs w:val="24"/>
          <w:lang w:eastAsia="pt-BR"/>
        </w:rPr>
        <w:t>.</w:t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E50A7" w:rsidRPr="0070783E" w:rsidTr="0051488D">
        <w:trPr>
          <w:cantSplit/>
          <w:trHeight w:val="443"/>
        </w:trPr>
        <w:tc>
          <w:tcPr>
            <w:tcW w:w="10320" w:type="dxa"/>
            <w:shd w:val="clear" w:color="auto" w:fill="auto"/>
            <w:vAlign w:val="center"/>
          </w:tcPr>
          <w:p w:rsidR="008E50A7" w:rsidRPr="0070783E" w:rsidRDefault="00B528CC" w:rsidP="008C61A0">
            <w:pPr>
              <w:pStyle w:val="Ttulo2"/>
              <w:numPr>
                <w:ilvl w:val="0"/>
                <w:numId w:val="3"/>
              </w:numPr>
            </w:pPr>
            <w:bookmarkStart w:id="5" w:name="_Toc416006213"/>
            <w:r w:rsidRPr="0070783E">
              <w:t>Especificação da Personalização</w:t>
            </w:r>
            <w:r w:rsidR="001A58A0">
              <w:t xml:space="preserve"> (TCTT</w:t>
            </w:r>
            <w:r w:rsidR="008C61A0">
              <w:t>H</w:t>
            </w:r>
            <w:r w:rsidR="001A58A0">
              <w:t>0</w:t>
            </w:r>
            <w:r w:rsidR="008C61A0">
              <w:t>1</w:t>
            </w:r>
            <w:r w:rsidR="001A58A0">
              <w:t>0)</w:t>
            </w:r>
            <w:bookmarkEnd w:id="5"/>
          </w:p>
        </w:tc>
      </w:tr>
    </w:tbl>
    <w:tbl>
      <w:tblPr>
        <w:tblStyle w:val="Tabelacomgrade"/>
        <w:tblW w:w="0" w:type="auto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235"/>
        <w:gridCol w:w="7371"/>
      </w:tblGrid>
      <w:tr w:rsidR="00B528CC" w:rsidRPr="009F0B77" w:rsidTr="00F70ECC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528CC" w:rsidRPr="00172F24" w:rsidRDefault="00B528CC" w:rsidP="008701EB">
            <w:pPr>
              <w:pStyle w:val="NormalTabela"/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</w:pPr>
            <w:r w:rsidRPr="00172F24"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  <w:t xml:space="preserve">Fonte: 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B528CC" w:rsidRPr="009F0B77" w:rsidRDefault="005358D2" w:rsidP="008701EB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 w:rsidRPr="00043868"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TCTTH010</w:t>
            </w:r>
          </w:p>
        </w:tc>
      </w:tr>
      <w:tr w:rsidR="00B528CC" w:rsidRPr="009F0B77" w:rsidTr="00F70ECC">
        <w:trPr>
          <w:jc w:val="center"/>
        </w:trPr>
        <w:tc>
          <w:tcPr>
            <w:tcW w:w="2235" w:type="dxa"/>
            <w:shd w:val="clear" w:color="auto" w:fill="C6D9F1" w:themeFill="text2" w:themeFillTint="33"/>
          </w:tcPr>
          <w:p w:rsidR="00B528CC" w:rsidRPr="00172F24" w:rsidRDefault="004A4AC6" w:rsidP="008701EB">
            <w:pPr>
              <w:pStyle w:val="NormalTabela"/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</w:pPr>
            <w:r w:rsidRPr="00172F24">
              <w:rPr>
                <w:rFonts w:ascii="Arial Narrow" w:eastAsia="Calibri" w:hAnsi="Arial Narrow"/>
                <w:b/>
                <w:sz w:val="18"/>
                <w:szCs w:val="18"/>
                <w:lang w:eastAsia="en-US"/>
              </w:rPr>
              <w:t>Descrição Resumida: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:rsidR="00B528CC" w:rsidRPr="009F0B77" w:rsidRDefault="005358D2" w:rsidP="008701EB">
            <w:pPr>
              <w:pStyle w:val="NormalTabela"/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b/>
                <w:sz w:val="18"/>
                <w:szCs w:val="18"/>
                <w:lang w:eastAsia="en-US"/>
              </w:rPr>
              <w:t>Pagina da Pesquisa de Satisfação</w:t>
            </w:r>
          </w:p>
        </w:tc>
      </w:tr>
    </w:tbl>
    <w:tbl>
      <w:tblPr>
        <w:tblW w:w="9781" w:type="dxa"/>
        <w:tblCellSpacing w:w="14" w:type="dxa"/>
        <w:tblInd w:w="170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781"/>
      </w:tblGrid>
      <w:tr w:rsidR="00130BB5" w:rsidRPr="00D26EA4" w:rsidTr="0051488D">
        <w:trPr>
          <w:cantSplit/>
          <w:trHeight w:val="80"/>
          <w:tblCellSpacing w:w="14" w:type="dxa"/>
        </w:trPr>
        <w:tc>
          <w:tcPr>
            <w:tcW w:w="9725" w:type="dxa"/>
            <w:shd w:val="clear" w:color="auto" w:fill="auto"/>
          </w:tcPr>
          <w:p w:rsidR="00130BB5" w:rsidRPr="008701EB" w:rsidRDefault="00011F3B" w:rsidP="00011F3B">
            <w:pPr>
              <w:pStyle w:val="Ttulo2"/>
              <w:ind w:left="1219" w:hanging="567"/>
              <w:jc w:val="left"/>
            </w:pPr>
            <w:bookmarkStart w:id="6" w:name="_Toc416006214"/>
            <w:r>
              <w:t>Descrição</w:t>
            </w:r>
            <w:bookmarkEnd w:id="6"/>
            <w:r>
              <w:t xml:space="preserve"> </w:t>
            </w:r>
          </w:p>
        </w:tc>
      </w:tr>
    </w:tbl>
    <w:p w:rsidR="002D6145" w:rsidRDefault="006467F1" w:rsidP="005162B4">
      <w:pPr>
        <w:pStyle w:val="PargrafodaLista"/>
        <w:numPr>
          <w:ilvl w:val="0"/>
          <w:numId w:val="29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A partir da digitação do CPF na </w:t>
      </w:r>
      <w:proofErr w:type="spellStart"/>
      <w:r>
        <w:rPr>
          <w:rFonts w:eastAsia="Times New Roman"/>
          <w:lang w:eastAsia="pt-BR"/>
        </w:rPr>
        <w:t>pagina</w:t>
      </w:r>
      <w:proofErr w:type="spellEnd"/>
      <w:r>
        <w:rPr>
          <w:rFonts w:eastAsia="Times New Roman"/>
          <w:lang w:eastAsia="pt-BR"/>
        </w:rPr>
        <w:t xml:space="preserve"> inicial será feita as verificações abaixo:</w:t>
      </w:r>
    </w:p>
    <w:p w:rsidR="006467F1" w:rsidRDefault="006467F1" w:rsidP="005162B4">
      <w:pPr>
        <w:pStyle w:val="PargrafodaLista"/>
        <w:numPr>
          <w:ilvl w:val="1"/>
          <w:numId w:val="29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Pesquisa do CPF na tabela de alunos (PDL_CPF). Caso não seja localizado, será apresentada a mensagem </w:t>
      </w:r>
      <w:r w:rsidRPr="006467F1">
        <w:rPr>
          <w:rFonts w:eastAsia="Times New Roman"/>
          <w:b/>
          <w:color w:val="FF0000"/>
          <w:lang w:eastAsia="pt-BR"/>
        </w:rPr>
        <w:t>Não existe o CPF do aluno [999.999.999-99]</w:t>
      </w:r>
      <w:r w:rsidR="00CF4840">
        <w:rPr>
          <w:rFonts w:eastAsia="Times New Roman"/>
          <w:lang w:eastAsia="pt-BR"/>
        </w:rPr>
        <w:t>;</w:t>
      </w:r>
    </w:p>
    <w:p w:rsidR="00CA72C8" w:rsidRDefault="00CA72C8" w:rsidP="005162B4">
      <w:pPr>
        <w:pStyle w:val="PargrafodaLista"/>
        <w:numPr>
          <w:ilvl w:val="1"/>
          <w:numId w:val="29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Caso o CPF seja localizado, porém </w:t>
      </w:r>
      <w:r w:rsidR="005162B4">
        <w:rPr>
          <w:rFonts w:eastAsia="Times New Roman"/>
          <w:lang w:eastAsia="pt-BR"/>
        </w:rPr>
        <w:t xml:space="preserve">o aluno não esteja alocado em turma confirmado (PD7_CONFIR = 1-Confirmado, 5-Cortesia ou </w:t>
      </w:r>
      <w:r w:rsidR="00CF4840">
        <w:rPr>
          <w:rFonts w:eastAsia="Times New Roman"/>
          <w:lang w:eastAsia="pt-BR"/>
        </w:rPr>
        <w:t xml:space="preserve">6-Realocado), será apresentada a mensagem </w:t>
      </w:r>
      <w:r w:rsidR="00CF4840">
        <w:rPr>
          <w:rFonts w:eastAsia="Times New Roman"/>
          <w:b/>
          <w:color w:val="FF0000"/>
          <w:lang w:eastAsia="pt-BR"/>
        </w:rPr>
        <w:t>Aluno d</w:t>
      </w:r>
      <w:r w:rsidR="00CF4840" w:rsidRPr="006467F1">
        <w:rPr>
          <w:rFonts w:eastAsia="Times New Roman"/>
          <w:b/>
          <w:color w:val="FF0000"/>
          <w:lang w:eastAsia="pt-BR"/>
        </w:rPr>
        <w:t>o CPF [999.999.999-99]</w:t>
      </w:r>
      <w:r w:rsidR="00CF4840">
        <w:rPr>
          <w:rFonts w:eastAsia="Times New Roman"/>
          <w:b/>
          <w:color w:val="FF0000"/>
          <w:lang w:eastAsia="pt-BR"/>
        </w:rPr>
        <w:t xml:space="preserve"> sem alocação</w:t>
      </w:r>
      <w:r w:rsidR="00CF4840">
        <w:rPr>
          <w:rFonts w:eastAsia="Times New Roman"/>
          <w:lang w:eastAsia="pt-BR"/>
        </w:rPr>
        <w:t>;</w:t>
      </w:r>
    </w:p>
    <w:p w:rsidR="006A63E9" w:rsidRDefault="006A63E9" w:rsidP="005162B4">
      <w:pPr>
        <w:pStyle w:val="PargrafodaLista"/>
        <w:numPr>
          <w:ilvl w:val="1"/>
          <w:numId w:val="29"/>
        </w:numPr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Quando o CPF for localizado será apresenta lista de turmas em que o aluno esteve alocado, sendo que </w:t>
      </w:r>
      <w:r w:rsidR="00A355AE">
        <w:rPr>
          <w:rFonts w:eastAsia="Times New Roman"/>
          <w:lang w:eastAsia="pt-BR"/>
        </w:rPr>
        <w:t xml:space="preserve">será respondida uma pesquisa para cada período cadastrado na turma na aba </w:t>
      </w:r>
      <w:proofErr w:type="spellStart"/>
      <w:r w:rsidR="00A355AE">
        <w:rPr>
          <w:rFonts w:eastAsia="Times New Roman"/>
          <w:lang w:eastAsia="pt-BR"/>
        </w:rPr>
        <w:t>Periodos</w:t>
      </w:r>
      <w:proofErr w:type="spellEnd"/>
      <w:r w:rsidR="00A355AE">
        <w:rPr>
          <w:rFonts w:eastAsia="Times New Roman"/>
          <w:lang w:eastAsia="pt-BR"/>
        </w:rPr>
        <w:t xml:space="preserve"> (Tabela PDF).</w:t>
      </w:r>
      <w:bookmarkStart w:id="7" w:name="_GoBack"/>
      <w:bookmarkEnd w:id="7"/>
    </w:p>
    <w:p w:rsidR="006531DA" w:rsidRPr="008E60F4" w:rsidRDefault="006531DA" w:rsidP="005162B4">
      <w:pPr>
        <w:pStyle w:val="PargrafodaLista"/>
        <w:ind w:left="1778"/>
        <w:rPr>
          <w:rFonts w:eastAsia="Times New Roman"/>
          <w:lang w:eastAsia="pt-BR"/>
        </w:rPr>
      </w:pPr>
    </w:p>
    <w:tbl>
      <w:tblPr>
        <w:tblW w:w="9781" w:type="dxa"/>
        <w:tblCellSpacing w:w="14" w:type="dxa"/>
        <w:tblInd w:w="170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781"/>
      </w:tblGrid>
      <w:tr w:rsidR="002B0860" w:rsidRPr="00D26EA4" w:rsidTr="00B65E8E">
        <w:trPr>
          <w:cantSplit/>
          <w:trHeight w:val="80"/>
          <w:tblCellSpacing w:w="14" w:type="dxa"/>
        </w:trPr>
        <w:tc>
          <w:tcPr>
            <w:tcW w:w="9725" w:type="dxa"/>
            <w:shd w:val="clear" w:color="auto" w:fill="auto"/>
          </w:tcPr>
          <w:p w:rsidR="002B0860" w:rsidRPr="008701EB" w:rsidRDefault="002B0860" w:rsidP="00B65E8E">
            <w:pPr>
              <w:pStyle w:val="Ttulo2"/>
              <w:ind w:left="1219" w:hanging="567"/>
              <w:jc w:val="left"/>
            </w:pPr>
            <w:bookmarkStart w:id="8" w:name="_Toc416006215"/>
            <w:r>
              <w:t>Premissas</w:t>
            </w:r>
            <w:bookmarkEnd w:id="8"/>
          </w:p>
        </w:tc>
      </w:tr>
    </w:tbl>
    <w:p w:rsidR="002B0860" w:rsidRPr="008E60F4" w:rsidRDefault="00A013C1" w:rsidP="002B0860">
      <w:pPr>
        <w:pStyle w:val="PargrafodaLista"/>
        <w:numPr>
          <w:ilvl w:val="0"/>
          <w:numId w:val="29"/>
        </w:numPr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Formulário ADVPL Asp</w:t>
      </w:r>
      <w:r w:rsidR="002B0860" w:rsidRPr="008E60F4">
        <w:rPr>
          <w:rFonts w:eastAsia="Times New Roman"/>
          <w:lang w:eastAsia="pt-BR"/>
        </w:rPr>
        <w:t>.</w:t>
      </w:r>
    </w:p>
    <w:tbl>
      <w:tblPr>
        <w:tblW w:w="10320" w:type="dxa"/>
        <w:tblCellSpacing w:w="14" w:type="dxa"/>
        <w:tblInd w:w="170" w:type="dxa"/>
        <w:tblCellMar>
          <w:left w:w="284" w:type="dxa"/>
          <w:right w:w="284" w:type="dxa"/>
        </w:tblCellMar>
        <w:tblLook w:val="01E0" w:firstRow="1" w:lastRow="1" w:firstColumn="1" w:lastColumn="1" w:noHBand="0" w:noVBand="0"/>
      </w:tblPr>
      <w:tblGrid>
        <w:gridCol w:w="9978"/>
        <w:gridCol w:w="342"/>
      </w:tblGrid>
      <w:tr w:rsidR="00130BB5" w:rsidRPr="00D26EA4" w:rsidTr="000C7AB9">
        <w:trPr>
          <w:cantSplit/>
          <w:trHeight w:val="80"/>
          <w:tblCellSpacing w:w="14" w:type="dxa"/>
        </w:trPr>
        <w:tc>
          <w:tcPr>
            <w:tcW w:w="10264" w:type="dxa"/>
            <w:gridSpan w:val="2"/>
            <w:shd w:val="clear" w:color="auto" w:fill="auto"/>
          </w:tcPr>
          <w:p w:rsidR="00315CD8" w:rsidRDefault="00130BB5" w:rsidP="00315CD8">
            <w:pPr>
              <w:pStyle w:val="Ttulo2"/>
              <w:ind w:left="1219" w:hanging="567"/>
              <w:jc w:val="left"/>
            </w:pPr>
            <w:bookmarkStart w:id="9" w:name="_Toc416006216"/>
            <w:r w:rsidRPr="00011F3B">
              <w:lastRenderedPageBreak/>
              <w:t>Protótipo de tela</w:t>
            </w:r>
            <w:bookmarkEnd w:id="9"/>
          </w:p>
          <w:p w:rsidR="00315CD8" w:rsidRDefault="00952E7D" w:rsidP="00315CD8">
            <w:r>
              <w:object w:dxaOrig="10980" w:dyaOrig="77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24.25pt;height:368.25pt" o:ole="">
                  <v:imagedata r:id="rId8" o:title=""/>
                </v:shape>
                <o:OLEObject Type="Embed" ProgID="PBrush" ShapeID="_x0000_i1027" DrawAspect="Content" ObjectID="_1492447659" r:id="rId9"/>
              </w:object>
            </w:r>
          </w:p>
          <w:p w:rsidR="00447713" w:rsidRDefault="00553131" w:rsidP="00315CD8">
            <w:r>
              <w:object w:dxaOrig="9945" w:dyaOrig="3615">
                <v:shape id="_x0000_i1025" type="#_x0000_t75" style="width:497.25pt;height:180.75pt" o:ole="">
                  <v:imagedata r:id="rId10" o:title=""/>
                </v:shape>
                <o:OLEObject Type="Embed" ProgID="PBrush" ShapeID="_x0000_i1025" DrawAspect="Content" ObjectID="_1492447660" r:id="rId11"/>
              </w:object>
            </w:r>
          </w:p>
          <w:p w:rsidR="000C7AB9" w:rsidRDefault="000C7AB9" w:rsidP="00315CD8"/>
          <w:p w:rsidR="000C7AB9" w:rsidRPr="00315CD8" w:rsidRDefault="000C7AB9" w:rsidP="00315CD8">
            <w:pPr>
              <w:rPr>
                <w:lang w:val="en-US"/>
              </w:rPr>
            </w:pPr>
            <w:r>
              <w:object w:dxaOrig="10290" w:dyaOrig="8115">
                <v:shape id="_x0000_i1026" type="#_x0000_t75" style="width:514.5pt;height:405.75pt" o:ole="">
                  <v:imagedata r:id="rId12" o:title=""/>
                </v:shape>
                <o:OLEObject Type="Embed" ProgID="PBrush" ShapeID="_x0000_i1026" DrawAspect="Content" ObjectID="_1492447661" r:id="rId13"/>
              </w:object>
            </w:r>
          </w:p>
        </w:tc>
      </w:tr>
      <w:tr w:rsidR="00130BB5" w:rsidRPr="00D26EA4" w:rsidTr="00626B65">
        <w:trPr>
          <w:gridAfter w:val="1"/>
          <w:wAfter w:w="386" w:type="dxa"/>
          <w:cantSplit/>
          <w:trHeight w:val="80"/>
          <w:tblCellSpacing w:w="14" w:type="dxa"/>
        </w:trPr>
        <w:tc>
          <w:tcPr>
            <w:tcW w:w="9850" w:type="dxa"/>
            <w:shd w:val="clear" w:color="auto" w:fill="auto"/>
          </w:tcPr>
          <w:p w:rsidR="00130BB5" w:rsidRPr="003C0765" w:rsidRDefault="00130BB5" w:rsidP="00011F3B">
            <w:pPr>
              <w:pStyle w:val="Ttulo2"/>
              <w:ind w:left="1219" w:hanging="567"/>
              <w:jc w:val="left"/>
              <w:rPr>
                <w:lang w:val="pt-BR"/>
              </w:rPr>
            </w:pPr>
            <w:bookmarkStart w:id="10" w:name="_Toc416006217"/>
            <w:r w:rsidRPr="003C0765">
              <w:rPr>
                <w:lang w:val="pt-BR"/>
              </w:rPr>
              <w:lastRenderedPageBreak/>
              <w:t>Ações e Regras de Integridade</w:t>
            </w:r>
            <w:bookmarkEnd w:id="10"/>
            <w:r w:rsidRPr="003C0765">
              <w:rPr>
                <w:lang w:val="pt-BR"/>
              </w:rPr>
              <w:t xml:space="preserve"> </w:t>
            </w:r>
          </w:p>
        </w:tc>
      </w:tr>
    </w:tbl>
    <w:p w:rsidR="00D82CE4" w:rsidRDefault="00626B65" w:rsidP="00D82CE4">
      <w:pPr>
        <w:pStyle w:val="PargrafodaLista"/>
        <w:numPr>
          <w:ilvl w:val="0"/>
          <w:numId w:val="30"/>
        </w:numPr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O resultado das seleções na </w:t>
      </w:r>
      <w:proofErr w:type="spellStart"/>
      <w:r>
        <w:rPr>
          <w:rFonts w:eastAsia="Times New Roman"/>
          <w:lang w:eastAsia="pt-BR"/>
        </w:rPr>
        <w:t>pagina</w:t>
      </w:r>
      <w:proofErr w:type="spellEnd"/>
      <w:r>
        <w:rPr>
          <w:rFonts w:eastAsia="Times New Roman"/>
          <w:lang w:eastAsia="pt-BR"/>
        </w:rPr>
        <w:t xml:space="preserve"> acima, serão gravados na tabela PD4;</w:t>
      </w:r>
    </w:p>
    <w:p w:rsidR="00626B65" w:rsidRDefault="00626B65" w:rsidP="00D82CE4">
      <w:pPr>
        <w:pStyle w:val="PargrafodaLista"/>
        <w:numPr>
          <w:ilvl w:val="0"/>
          <w:numId w:val="30"/>
        </w:numPr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A alocação do aluno, terá o campo PD7_PESQOK será gravado como 1;</w:t>
      </w:r>
    </w:p>
    <w:p w:rsidR="00626B65" w:rsidRPr="00E049C5" w:rsidRDefault="00626B65" w:rsidP="00D82CE4">
      <w:pPr>
        <w:pStyle w:val="PargrafodaLista"/>
        <w:numPr>
          <w:ilvl w:val="0"/>
          <w:numId w:val="30"/>
        </w:numPr>
        <w:jc w:val="left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Será enviado e-mail para o instrutor com o resultado das respostas no e-mail informado em PD2_EMAIL.</w:t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243E50" w:rsidRPr="0070783E" w:rsidTr="0051488D">
        <w:trPr>
          <w:cantSplit/>
          <w:trHeight w:val="443"/>
        </w:trPr>
        <w:tc>
          <w:tcPr>
            <w:tcW w:w="10320" w:type="dxa"/>
            <w:shd w:val="clear" w:color="auto" w:fill="auto"/>
            <w:vAlign w:val="center"/>
          </w:tcPr>
          <w:p w:rsidR="00243E50" w:rsidRPr="0070783E" w:rsidRDefault="00243E50" w:rsidP="00243E50">
            <w:pPr>
              <w:pStyle w:val="Ttulo2"/>
              <w:numPr>
                <w:ilvl w:val="0"/>
                <w:numId w:val="3"/>
              </w:numPr>
            </w:pPr>
            <w:bookmarkStart w:id="11" w:name="_Toc416006218"/>
            <w:r>
              <w:t>Aprovação</w:t>
            </w:r>
            <w:bookmarkEnd w:id="11"/>
          </w:p>
        </w:tc>
      </w:tr>
    </w:tbl>
    <w:p w:rsidR="0029709D" w:rsidRPr="0070783E" w:rsidRDefault="0029709D" w:rsidP="0029709D">
      <w:pPr>
        <w:pStyle w:val="Ttulo2"/>
        <w:numPr>
          <w:ilvl w:val="0"/>
          <w:numId w:val="0"/>
        </w:numPr>
        <w:ind w:left="1000"/>
      </w:pPr>
    </w:p>
    <w:tbl>
      <w:tblPr>
        <w:tblStyle w:val="Tabelacomgrade"/>
        <w:tblW w:w="10050" w:type="dxa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3813"/>
        <w:gridCol w:w="4677"/>
        <w:gridCol w:w="1560"/>
      </w:tblGrid>
      <w:tr w:rsidR="0029709D" w:rsidRPr="0029709D" w:rsidTr="0029709D">
        <w:trPr>
          <w:jc w:val="center"/>
        </w:trPr>
        <w:tc>
          <w:tcPr>
            <w:tcW w:w="3813" w:type="dxa"/>
            <w:shd w:val="clear" w:color="auto" w:fill="C6D9F1" w:themeFill="text2" w:themeFillTint="33"/>
          </w:tcPr>
          <w:p w:rsidR="0029709D" w:rsidRPr="0029709D" w:rsidRDefault="0029709D" w:rsidP="003033BA">
            <w:pPr>
              <w:pStyle w:val="NormalTabela"/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</w:pPr>
            <w:r w:rsidRPr="0029709D"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  <w:t>Aprovado por:</w:t>
            </w:r>
          </w:p>
        </w:tc>
        <w:tc>
          <w:tcPr>
            <w:tcW w:w="4677" w:type="dxa"/>
            <w:shd w:val="clear" w:color="auto" w:fill="C6D9F1" w:themeFill="text2" w:themeFillTint="33"/>
          </w:tcPr>
          <w:p w:rsidR="0029709D" w:rsidRPr="0029709D" w:rsidRDefault="0029709D" w:rsidP="0029709D">
            <w:pPr>
              <w:pStyle w:val="NormalTabela"/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</w:pPr>
            <w:r w:rsidRPr="0029709D"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  <w:t>Assinatura</w:t>
            </w:r>
          </w:p>
        </w:tc>
        <w:tc>
          <w:tcPr>
            <w:tcW w:w="1560" w:type="dxa"/>
            <w:shd w:val="clear" w:color="auto" w:fill="C6D9F1" w:themeFill="text2" w:themeFillTint="33"/>
          </w:tcPr>
          <w:p w:rsidR="0029709D" w:rsidRPr="0029709D" w:rsidRDefault="0029709D" w:rsidP="0029709D">
            <w:pPr>
              <w:pStyle w:val="NormalTabela"/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</w:pPr>
            <w:r w:rsidRPr="0029709D">
              <w:rPr>
                <w:rFonts w:ascii="Arial Narrow" w:hAnsi="Arial Narrow"/>
                <w:b/>
                <w:bCs/>
                <w:color w:val="17365D"/>
                <w:sz w:val="24"/>
                <w:szCs w:val="24"/>
              </w:rPr>
              <w:t>Data</w:t>
            </w:r>
          </w:p>
        </w:tc>
      </w:tr>
      <w:tr w:rsidR="0029709D" w:rsidRPr="00167C56" w:rsidTr="0029709D">
        <w:trPr>
          <w:jc w:val="center"/>
        </w:trPr>
        <w:tc>
          <w:tcPr>
            <w:tcW w:w="3813" w:type="dxa"/>
            <w:shd w:val="clear" w:color="auto" w:fill="F2F2F2" w:themeFill="background1" w:themeFillShade="F2"/>
          </w:tcPr>
          <w:p w:rsidR="0029709D" w:rsidRPr="00167C56" w:rsidRDefault="009553B6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/>
                <w:sz w:val="18"/>
                <w:szCs w:val="18"/>
                <w:lang w:eastAsia="en-US"/>
              </w:rPr>
              <w:t>Wagner Mobile Costa</w:t>
            </w:r>
          </w:p>
        </w:tc>
        <w:tc>
          <w:tcPr>
            <w:tcW w:w="4677" w:type="dxa"/>
            <w:shd w:val="clear" w:color="auto" w:fill="F2F2F2" w:themeFill="background1" w:themeFillShade="F2"/>
          </w:tcPr>
          <w:p w:rsidR="0029709D" w:rsidRPr="00167C56" w:rsidRDefault="0029709D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29709D" w:rsidRPr="00167C56" w:rsidRDefault="0029709D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  <w:r w:rsidRPr="0070783E">
              <w:rPr>
                <w:b/>
                <w:bCs/>
                <w:sz w:val="24"/>
                <w:szCs w:val="24"/>
              </w:rPr>
              <w:t>___/___/___</w:t>
            </w:r>
          </w:p>
        </w:tc>
      </w:tr>
      <w:tr w:rsidR="009553B6" w:rsidRPr="00167C56" w:rsidTr="0029709D">
        <w:trPr>
          <w:jc w:val="center"/>
        </w:trPr>
        <w:tc>
          <w:tcPr>
            <w:tcW w:w="3813" w:type="dxa"/>
            <w:shd w:val="clear" w:color="auto" w:fill="F2F2F2" w:themeFill="background1" w:themeFillShade="F2"/>
          </w:tcPr>
          <w:p w:rsidR="009553B6" w:rsidRDefault="009553B6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4677" w:type="dxa"/>
            <w:shd w:val="clear" w:color="auto" w:fill="F2F2F2" w:themeFill="background1" w:themeFillShade="F2"/>
          </w:tcPr>
          <w:p w:rsidR="009553B6" w:rsidRPr="00167C56" w:rsidRDefault="009553B6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9553B6" w:rsidRPr="0070783E" w:rsidRDefault="009553B6" w:rsidP="003033BA">
            <w:pPr>
              <w:pStyle w:val="NormalTabela"/>
              <w:rPr>
                <w:b/>
                <w:bCs/>
                <w:sz w:val="24"/>
                <w:szCs w:val="24"/>
              </w:rPr>
            </w:pPr>
          </w:p>
        </w:tc>
      </w:tr>
      <w:tr w:rsidR="009553B6" w:rsidRPr="00167C56" w:rsidTr="0029709D">
        <w:trPr>
          <w:jc w:val="center"/>
        </w:trPr>
        <w:tc>
          <w:tcPr>
            <w:tcW w:w="3813" w:type="dxa"/>
            <w:shd w:val="clear" w:color="auto" w:fill="F2F2F2" w:themeFill="background1" w:themeFillShade="F2"/>
          </w:tcPr>
          <w:p w:rsidR="009553B6" w:rsidRDefault="009553B6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4677" w:type="dxa"/>
            <w:shd w:val="clear" w:color="auto" w:fill="F2F2F2" w:themeFill="background1" w:themeFillShade="F2"/>
          </w:tcPr>
          <w:p w:rsidR="009553B6" w:rsidRPr="00167C56" w:rsidRDefault="009553B6" w:rsidP="003033BA">
            <w:pPr>
              <w:pStyle w:val="NormalTabela"/>
              <w:rPr>
                <w:rFonts w:asciiTheme="minorHAnsi" w:eastAsia="Calibri" w:hAnsiTheme="minorHAnsi"/>
                <w:sz w:val="18"/>
                <w:szCs w:val="18"/>
                <w:lang w:eastAsia="en-US"/>
              </w:rPr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9553B6" w:rsidRPr="0070783E" w:rsidRDefault="009553B6" w:rsidP="003033BA">
            <w:pPr>
              <w:pStyle w:val="NormalTabela"/>
              <w:rPr>
                <w:b/>
                <w:bCs/>
                <w:sz w:val="24"/>
                <w:szCs w:val="24"/>
              </w:rPr>
            </w:pPr>
          </w:p>
        </w:tc>
      </w:tr>
    </w:tbl>
    <w:p w:rsidR="0070783E" w:rsidRDefault="0070783E" w:rsidP="00626B65">
      <w:pPr>
        <w:rPr>
          <w:rFonts w:asciiTheme="minorHAnsi" w:hAnsiTheme="minorHAnsi" w:cs="Arial"/>
          <w:szCs w:val="24"/>
        </w:rPr>
      </w:pPr>
    </w:p>
    <w:sectPr w:rsidR="0070783E" w:rsidSect="005148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BE" w:rsidRDefault="004973BE" w:rsidP="00CA5701">
      <w:r>
        <w:separator/>
      </w:r>
    </w:p>
  </w:endnote>
  <w:endnote w:type="continuationSeparator" w:id="0">
    <w:p w:rsidR="004973BE" w:rsidRDefault="004973BE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8D" w:rsidRDefault="0051488D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88D" w:rsidRPr="000239F1" w:rsidRDefault="0051488D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51488D" w:rsidRPr="000239F1" w:rsidRDefault="0051488D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1488D" w:rsidRPr="00B2520C" w:rsidRDefault="0051488D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355AE">
                            <w:rPr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51488D" w:rsidRPr="00B2520C" w:rsidRDefault="0051488D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A355AE">
                      <w:rPr>
                        <w:noProof/>
                        <w:sz w:val="20"/>
                        <w:szCs w:val="20"/>
                      </w:rPr>
                      <w:t>2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8D" w:rsidRPr="0053491F" w:rsidRDefault="0051488D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88D" w:rsidRPr="00B2520C" w:rsidRDefault="0051488D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51488D" w:rsidRPr="00B2520C" w:rsidRDefault="0051488D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1488D" w:rsidRPr="00B2520C" w:rsidRDefault="0051488D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A355AE">
                            <w:rPr>
                              <w:noProof/>
                              <w:sz w:val="20"/>
                              <w:szCs w:val="20"/>
                            </w:rPr>
                            <w:t>5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51488D" w:rsidRPr="00B2520C" w:rsidRDefault="0051488D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A355AE">
                      <w:rPr>
                        <w:noProof/>
                        <w:sz w:val="20"/>
                        <w:szCs w:val="20"/>
                      </w:rPr>
                      <w:t>5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BE" w:rsidRDefault="004973BE" w:rsidP="00CA5701">
      <w:r>
        <w:separator/>
      </w:r>
    </w:p>
  </w:footnote>
  <w:footnote w:type="continuationSeparator" w:id="0">
    <w:p w:rsidR="004973BE" w:rsidRDefault="004973BE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8D" w:rsidRPr="00887F50" w:rsidRDefault="0051488D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9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88D" w:rsidRPr="005D5B9D" w:rsidRDefault="0051488D" w:rsidP="008701EB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51488D" w:rsidRPr="005D5B9D" w:rsidRDefault="0051488D" w:rsidP="008701EB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20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1488D" w:rsidRDefault="0051488D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88D" w:rsidRPr="00514315" w:rsidRDefault="0051488D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51488D" w:rsidRPr="00514315" w:rsidRDefault="0051488D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8D" w:rsidRPr="00887F50" w:rsidRDefault="0051488D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2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1488D" w:rsidRPr="005D5B9D" w:rsidRDefault="0051488D" w:rsidP="008701EB">
                          <w:pPr>
                            <w:pStyle w:val="Ttulo"/>
                          </w:pPr>
                          <w:r w:rsidRPr="0070783E">
                            <w:t>MIT044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51488D" w:rsidRPr="005D5B9D" w:rsidRDefault="0051488D" w:rsidP="008701EB">
                    <w:pPr>
                      <w:pStyle w:val="Ttulo"/>
                    </w:pPr>
                    <w:r w:rsidRPr="0070783E">
                      <w:t>MIT044 – Especificação de Personalização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22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1488D" w:rsidRPr="00887F50" w:rsidRDefault="0051488D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51488D" w:rsidRDefault="0051488D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488D" w:rsidRDefault="0051488D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26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FDC"/>
    <w:multiLevelType w:val="hybridMultilevel"/>
    <w:tmpl w:val="AD9A7CD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2">
    <w:nsid w:val="19C022E2"/>
    <w:multiLevelType w:val="hybridMultilevel"/>
    <w:tmpl w:val="670A42B4"/>
    <w:lvl w:ilvl="0" w:tplc="25CEC5FE">
      <w:start w:val="30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4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580658"/>
    <w:multiLevelType w:val="hybridMultilevel"/>
    <w:tmpl w:val="395CCAA8"/>
    <w:lvl w:ilvl="0" w:tplc="D38A092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>
    <w:nsid w:val="32C73494"/>
    <w:multiLevelType w:val="multilevel"/>
    <w:tmpl w:val="AF467D7A"/>
    <w:lvl w:ilvl="0">
      <w:start w:val="1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pStyle w:val="Ttulo2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B754029"/>
    <w:multiLevelType w:val="hybridMultilevel"/>
    <w:tmpl w:val="44F4A836"/>
    <w:lvl w:ilvl="0" w:tplc="E69EF118">
      <w:start w:val="30"/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b w:val="0"/>
        <w:color w:val="auto"/>
        <w:sz w:val="22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>
    <w:nsid w:val="3B782331"/>
    <w:multiLevelType w:val="multilevel"/>
    <w:tmpl w:val="B4968808"/>
    <w:lvl w:ilvl="0">
      <w:start w:val="1"/>
      <w:numFmt w:val="decimal"/>
      <w:pStyle w:val="Ttulo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0FA6D7F"/>
    <w:multiLevelType w:val="hybridMultilevel"/>
    <w:tmpl w:val="5E58EA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73CD569F"/>
    <w:multiLevelType w:val="hybridMultilevel"/>
    <w:tmpl w:val="9BBC1FB6"/>
    <w:lvl w:ilvl="0" w:tplc="0416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2"/>
  </w:num>
  <w:num w:numId="6">
    <w:abstractNumId w:val="14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13"/>
  </w:num>
  <w:num w:numId="12">
    <w:abstractNumId w:val="11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0"/>
  </w:num>
  <w:num w:numId="20">
    <w:abstractNumId w:val="10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9"/>
  </w:num>
  <w:num w:numId="3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3B"/>
    <w:rsid w:val="00011FF5"/>
    <w:rsid w:val="000120C5"/>
    <w:rsid w:val="00012F31"/>
    <w:rsid w:val="0001387E"/>
    <w:rsid w:val="00013ECC"/>
    <w:rsid w:val="00013ECE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3D9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868"/>
    <w:rsid w:val="00043CAB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352F"/>
    <w:rsid w:val="000B3606"/>
    <w:rsid w:val="000B4314"/>
    <w:rsid w:val="000B4785"/>
    <w:rsid w:val="000B6882"/>
    <w:rsid w:val="000B724F"/>
    <w:rsid w:val="000B799B"/>
    <w:rsid w:val="000B7F4C"/>
    <w:rsid w:val="000C12B0"/>
    <w:rsid w:val="000C139D"/>
    <w:rsid w:val="000C1CA2"/>
    <w:rsid w:val="000C50E4"/>
    <w:rsid w:val="000C5DB8"/>
    <w:rsid w:val="000C7AB9"/>
    <w:rsid w:val="000D0CB0"/>
    <w:rsid w:val="000D175B"/>
    <w:rsid w:val="000D3171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0BB5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6F64"/>
    <w:rsid w:val="00147BFE"/>
    <w:rsid w:val="00151164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2F24"/>
    <w:rsid w:val="00176746"/>
    <w:rsid w:val="00176752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58A0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40D"/>
    <w:rsid w:val="001F3A6C"/>
    <w:rsid w:val="001F3FBF"/>
    <w:rsid w:val="001F4636"/>
    <w:rsid w:val="001F5C58"/>
    <w:rsid w:val="001F6659"/>
    <w:rsid w:val="0020056B"/>
    <w:rsid w:val="00201E00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3D92"/>
    <w:rsid w:val="00243E50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01E3"/>
    <w:rsid w:val="002619BD"/>
    <w:rsid w:val="00262B76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80353"/>
    <w:rsid w:val="00280A10"/>
    <w:rsid w:val="0028345B"/>
    <w:rsid w:val="00283464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709D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60"/>
    <w:rsid w:val="002B08AE"/>
    <w:rsid w:val="002B4BA8"/>
    <w:rsid w:val="002B5D17"/>
    <w:rsid w:val="002B689A"/>
    <w:rsid w:val="002C072C"/>
    <w:rsid w:val="002C17D1"/>
    <w:rsid w:val="002C2757"/>
    <w:rsid w:val="002C2CBF"/>
    <w:rsid w:val="002C34E3"/>
    <w:rsid w:val="002C3790"/>
    <w:rsid w:val="002C46AB"/>
    <w:rsid w:val="002C581B"/>
    <w:rsid w:val="002C79CE"/>
    <w:rsid w:val="002D1F0D"/>
    <w:rsid w:val="002D3C1C"/>
    <w:rsid w:val="002D3CF4"/>
    <w:rsid w:val="002D3D5E"/>
    <w:rsid w:val="002D4B8A"/>
    <w:rsid w:val="002D6145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5CD8"/>
    <w:rsid w:val="003164DC"/>
    <w:rsid w:val="00317A3D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328C"/>
    <w:rsid w:val="0033372D"/>
    <w:rsid w:val="00334013"/>
    <w:rsid w:val="003348BC"/>
    <w:rsid w:val="003350D4"/>
    <w:rsid w:val="00336CE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7F7"/>
    <w:rsid w:val="00363B7A"/>
    <w:rsid w:val="00364191"/>
    <w:rsid w:val="00365704"/>
    <w:rsid w:val="00366751"/>
    <w:rsid w:val="00366780"/>
    <w:rsid w:val="00367632"/>
    <w:rsid w:val="00367D9A"/>
    <w:rsid w:val="00370997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3C4"/>
    <w:rsid w:val="003A0FF0"/>
    <w:rsid w:val="003A203D"/>
    <w:rsid w:val="003A2C42"/>
    <w:rsid w:val="003A321C"/>
    <w:rsid w:val="003A378D"/>
    <w:rsid w:val="003A39D2"/>
    <w:rsid w:val="003A476D"/>
    <w:rsid w:val="003A4C5F"/>
    <w:rsid w:val="003B3E3A"/>
    <w:rsid w:val="003B59AD"/>
    <w:rsid w:val="003B5DFB"/>
    <w:rsid w:val="003B6254"/>
    <w:rsid w:val="003B630F"/>
    <w:rsid w:val="003B7FF5"/>
    <w:rsid w:val="003C023A"/>
    <w:rsid w:val="003C0765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0C6C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713"/>
    <w:rsid w:val="00447F63"/>
    <w:rsid w:val="0045190B"/>
    <w:rsid w:val="0045393B"/>
    <w:rsid w:val="0045409C"/>
    <w:rsid w:val="00455C96"/>
    <w:rsid w:val="004574B9"/>
    <w:rsid w:val="004575E5"/>
    <w:rsid w:val="00462D60"/>
    <w:rsid w:val="0046352C"/>
    <w:rsid w:val="004636E6"/>
    <w:rsid w:val="004639A1"/>
    <w:rsid w:val="00463C0A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3BE"/>
    <w:rsid w:val="00497484"/>
    <w:rsid w:val="004975DA"/>
    <w:rsid w:val="00497784"/>
    <w:rsid w:val="004A2808"/>
    <w:rsid w:val="004A33A3"/>
    <w:rsid w:val="004A407D"/>
    <w:rsid w:val="004A4196"/>
    <w:rsid w:val="004A4AC6"/>
    <w:rsid w:val="004A5389"/>
    <w:rsid w:val="004A5919"/>
    <w:rsid w:val="004A5FFB"/>
    <w:rsid w:val="004A6301"/>
    <w:rsid w:val="004A660F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4D9B"/>
    <w:rsid w:val="005053F6"/>
    <w:rsid w:val="00505672"/>
    <w:rsid w:val="005063BB"/>
    <w:rsid w:val="005066B4"/>
    <w:rsid w:val="005067E5"/>
    <w:rsid w:val="00506CA3"/>
    <w:rsid w:val="00507345"/>
    <w:rsid w:val="00507798"/>
    <w:rsid w:val="005103DE"/>
    <w:rsid w:val="00510B21"/>
    <w:rsid w:val="00510D9C"/>
    <w:rsid w:val="00511119"/>
    <w:rsid w:val="00513AFD"/>
    <w:rsid w:val="00513DF7"/>
    <w:rsid w:val="00514419"/>
    <w:rsid w:val="0051488D"/>
    <w:rsid w:val="005154A1"/>
    <w:rsid w:val="005162B4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491F"/>
    <w:rsid w:val="005358D2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461"/>
    <w:rsid w:val="00541C67"/>
    <w:rsid w:val="00542D50"/>
    <w:rsid w:val="005444DB"/>
    <w:rsid w:val="0054582C"/>
    <w:rsid w:val="00545E6A"/>
    <w:rsid w:val="005463DE"/>
    <w:rsid w:val="00547579"/>
    <w:rsid w:val="00550C81"/>
    <w:rsid w:val="0055180C"/>
    <w:rsid w:val="00552548"/>
    <w:rsid w:val="00553131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B6F"/>
    <w:rsid w:val="005644F3"/>
    <w:rsid w:val="00566761"/>
    <w:rsid w:val="005672B5"/>
    <w:rsid w:val="00567A55"/>
    <w:rsid w:val="00570E47"/>
    <w:rsid w:val="00571060"/>
    <w:rsid w:val="005720EF"/>
    <w:rsid w:val="00573D5A"/>
    <w:rsid w:val="00574059"/>
    <w:rsid w:val="00576108"/>
    <w:rsid w:val="005806DB"/>
    <w:rsid w:val="00581DA2"/>
    <w:rsid w:val="00582195"/>
    <w:rsid w:val="00582B83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7E0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6F6E"/>
    <w:rsid w:val="005C7520"/>
    <w:rsid w:val="005C7F3A"/>
    <w:rsid w:val="005D1C9E"/>
    <w:rsid w:val="005D2F6A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219"/>
    <w:rsid w:val="006245AB"/>
    <w:rsid w:val="00624A9F"/>
    <w:rsid w:val="00625976"/>
    <w:rsid w:val="006259FD"/>
    <w:rsid w:val="00626072"/>
    <w:rsid w:val="00626B65"/>
    <w:rsid w:val="00631796"/>
    <w:rsid w:val="00633199"/>
    <w:rsid w:val="00633511"/>
    <w:rsid w:val="00633F24"/>
    <w:rsid w:val="00634D26"/>
    <w:rsid w:val="00634F25"/>
    <w:rsid w:val="00635090"/>
    <w:rsid w:val="006350DF"/>
    <w:rsid w:val="00636C72"/>
    <w:rsid w:val="00637264"/>
    <w:rsid w:val="00641B57"/>
    <w:rsid w:val="00641D68"/>
    <w:rsid w:val="006420BD"/>
    <w:rsid w:val="0064216D"/>
    <w:rsid w:val="00642E1A"/>
    <w:rsid w:val="006442BB"/>
    <w:rsid w:val="00644CC8"/>
    <w:rsid w:val="006467F1"/>
    <w:rsid w:val="00647B31"/>
    <w:rsid w:val="0065120C"/>
    <w:rsid w:val="00651293"/>
    <w:rsid w:val="006518FA"/>
    <w:rsid w:val="006531DA"/>
    <w:rsid w:val="00654229"/>
    <w:rsid w:val="006543AF"/>
    <w:rsid w:val="00655E66"/>
    <w:rsid w:val="00655E6B"/>
    <w:rsid w:val="00656A0F"/>
    <w:rsid w:val="006572F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466"/>
    <w:rsid w:val="006748D7"/>
    <w:rsid w:val="00674D04"/>
    <w:rsid w:val="0067547F"/>
    <w:rsid w:val="00676718"/>
    <w:rsid w:val="0067714C"/>
    <w:rsid w:val="006771FF"/>
    <w:rsid w:val="00677E3A"/>
    <w:rsid w:val="00680E31"/>
    <w:rsid w:val="0068131F"/>
    <w:rsid w:val="0068159B"/>
    <w:rsid w:val="00681656"/>
    <w:rsid w:val="00681C92"/>
    <w:rsid w:val="00681EC9"/>
    <w:rsid w:val="006822D9"/>
    <w:rsid w:val="006839EF"/>
    <w:rsid w:val="00684417"/>
    <w:rsid w:val="00684889"/>
    <w:rsid w:val="006861F2"/>
    <w:rsid w:val="006870DB"/>
    <w:rsid w:val="006907A7"/>
    <w:rsid w:val="00690E2E"/>
    <w:rsid w:val="0069120D"/>
    <w:rsid w:val="00691579"/>
    <w:rsid w:val="006918C6"/>
    <w:rsid w:val="00692800"/>
    <w:rsid w:val="00692F47"/>
    <w:rsid w:val="0069414D"/>
    <w:rsid w:val="006945D4"/>
    <w:rsid w:val="00694645"/>
    <w:rsid w:val="00694CB6"/>
    <w:rsid w:val="00694F89"/>
    <w:rsid w:val="00695117"/>
    <w:rsid w:val="0069718E"/>
    <w:rsid w:val="006A00BE"/>
    <w:rsid w:val="006A076C"/>
    <w:rsid w:val="006A0DDA"/>
    <w:rsid w:val="006A291B"/>
    <w:rsid w:val="006A2F1A"/>
    <w:rsid w:val="006A3871"/>
    <w:rsid w:val="006A4CF2"/>
    <w:rsid w:val="006A5D85"/>
    <w:rsid w:val="006A63E9"/>
    <w:rsid w:val="006B0275"/>
    <w:rsid w:val="006B0549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C1E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B80"/>
    <w:rsid w:val="006E6DAF"/>
    <w:rsid w:val="006E6F0C"/>
    <w:rsid w:val="006E7DBC"/>
    <w:rsid w:val="006F079F"/>
    <w:rsid w:val="006F1364"/>
    <w:rsid w:val="006F14F5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77C19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E89"/>
    <w:rsid w:val="0079110A"/>
    <w:rsid w:val="00791632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7DC6"/>
    <w:rsid w:val="007D0037"/>
    <w:rsid w:val="007D2AFD"/>
    <w:rsid w:val="007D2D10"/>
    <w:rsid w:val="007D348E"/>
    <w:rsid w:val="007D3DCB"/>
    <w:rsid w:val="007D4275"/>
    <w:rsid w:val="007D5018"/>
    <w:rsid w:val="007D7370"/>
    <w:rsid w:val="007E08CC"/>
    <w:rsid w:val="007E0A68"/>
    <w:rsid w:val="007E0B48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5ADE"/>
    <w:rsid w:val="007F7091"/>
    <w:rsid w:val="007F7B0A"/>
    <w:rsid w:val="007F7D52"/>
    <w:rsid w:val="008009EE"/>
    <w:rsid w:val="0080131E"/>
    <w:rsid w:val="008014BE"/>
    <w:rsid w:val="00801587"/>
    <w:rsid w:val="008029EE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28DC"/>
    <w:rsid w:val="008334DF"/>
    <w:rsid w:val="00833677"/>
    <w:rsid w:val="00833BBA"/>
    <w:rsid w:val="00834CC3"/>
    <w:rsid w:val="008350FC"/>
    <w:rsid w:val="008371B9"/>
    <w:rsid w:val="008408EE"/>
    <w:rsid w:val="00841517"/>
    <w:rsid w:val="0084354A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01EB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0B67"/>
    <w:rsid w:val="00893D0D"/>
    <w:rsid w:val="00894043"/>
    <w:rsid w:val="00894841"/>
    <w:rsid w:val="00894939"/>
    <w:rsid w:val="00895E6B"/>
    <w:rsid w:val="008A0050"/>
    <w:rsid w:val="008A095C"/>
    <w:rsid w:val="008A0A69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42C9"/>
    <w:rsid w:val="008C446F"/>
    <w:rsid w:val="008C4692"/>
    <w:rsid w:val="008C4DF7"/>
    <w:rsid w:val="008C61A0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7899"/>
    <w:rsid w:val="008E09B6"/>
    <w:rsid w:val="008E104B"/>
    <w:rsid w:val="008E109A"/>
    <w:rsid w:val="008E1902"/>
    <w:rsid w:val="008E28B3"/>
    <w:rsid w:val="008E3694"/>
    <w:rsid w:val="008E381B"/>
    <w:rsid w:val="008E484B"/>
    <w:rsid w:val="008E50A7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4F72"/>
    <w:rsid w:val="0092757A"/>
    <w:rsid w:val="0093099B"/>
    <w:rsid w:val="00930EFE"/>
    <w:rsid w:val="00930F97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663"/>
    <w:rsid w:val="009448C2"/>
    <w:rsid w:val="009454FA"/>
    <w:rsid w:val="0094566C"/>
    <w:rsid w:val="00946CB5"/>
    <w:rsid w:val="00947CBC"/>
    <w:rsid w:val="00951D77"/>
    <w:rsid w:val="009527EF"/>
    <w:rsid w:val="00952E7D"/>
    <w:rsid w:val="00954F8C"/>
    <w:rsid w:val="009553B6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4137"/>
    <w:rsid w:val="00986CB9"/>
    <w:rsid w:val="00986DD3"/>
    <w:rsid w:val="00991A8D"/>
    <w:rsid w:val="009924C8"/>
    <w:rsid w:val="0099362E"/>
    <w:rsid w:val="00993E25"/>
    <w:rsid w:val="0099415A"/>
    <w:rsid w:val="00994C6C"/>
    <w:rsid w:val="00995243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E0C"/>
    <w:rsid w:val="009E370D"/>
    <w:rsid w:val="009E3A41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13C1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5AE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0730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B6C"/>
    <w:rsid w:val="00AC1B75"/>
    <w:rsid w:val="00AC1EF9"/>
    <w:rsid w:val="00AC2965"/>
    <w:rsid w:val="00AC3464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0D7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381C"/>
    <w:rsid w:val="00AF470E"/>
    <w:rsid w:val="00AF5C04"/>
    <w:rsid w:val="00AF5E3E"/>
    <w:rsid w:val="00AF64CF"/>
    <w:rsid w:val="00AF688E"/>
    <w:rsid w:val="00AF7405"/>
    <w:rsid w:val="00AF7A0F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1E99"/>
    <w:rsid w:val="00B44118"/>
    <w:rsid w:val="00B4456F"/>
    <w:rsid w:val="00B456A4"/>
    <w:rsid w:val="00B4595F"/>
    <w:rsid w:val="00B459EF"/>
    <w:rsid w:val="00B500B8"/>
    <w:rsid w:val="00B51DE8"/>
    <w:rsid w:val="00B51E5A"/>
    <w:rsid w:val="00B52270"/>
    <w:rsid w:val="00B5254F"/>
    <w:rsid w:val="00B528CC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AB1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1928"/>
    <w:rsid w:val="00BB201C"/>
    <w:rsid w:val="00BB249C"/>
    <w:rsid w:val="00BB2BAD"/>
    <w:rsid w:val="00BB3739"/>
    <w:rsid w:val="00BB42F8"/>
    <w:rsid w:val="00BB50C1"/>
    <w:rsid w:val="00BB541A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01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1DC"/>
    <w:rsid w:val="00C5178B"/>
    <w:rsid w:val="00C51AE5"/>
    <w:rsid w:val="00C52EE9"/>
    <w:rsid w:val="00C53CF1"/>
    <w:rsid w:val="00C5429A"/>
    <w:rsid w:val="00C5492D"/>
    <w:rsid w:val="00C54989"/>
    <w:rsid w:val="00C54C98"/>
    <w:rsid w:val="00C552F1"/>
    <w:rsid w:val="00C571B6"/>
    <w:rsid w:val="00C634F5"/>
    <w:rsid w:val="00C65791"/>
    <w:rsid w:val="00C65C92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19F9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A72C8"/>
    <w:rsid w:val="00CB028B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D1A"/>
    <w:rsid w:val="00CD4E16"/>
    <w:rsid w:val="00CD513F"/>
    <w:rsid w:val="00CD61ED"/>
    <w:rsid w:val="00CD7661"/>
    <w:rsid w:val="00CD776E"/>
    <w:rsid w:val="00CE1096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4840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07970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205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36D8"/>
    <w:rsid w:val="00D54970"/>
    <w:rsid w:val="00D54F6C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6CA4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2CE4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49C4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702D"/>
    <w:rsid w:val="00DC75C3"/>
    <w:rsid w:val="00DD0514"/>
    <w:rsid w:val="00DD064E"/>
    <w:rsid w:val="00DD0702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209C5"/>
    <w:rsid w:val="00E21ACA"/>
    <w:rsid w:val="00E24ED5"/>
    <w:rsid w:val="00E261DB"/>
    <w:rsid w:val="00E304C9"/>
    <w:rsid w:val="00E3182B"/>
    <w:rsid w:val="00E31C41"/>
    <w:rsid w:val="00E334D1"/>
    <w:rsid w:val="00E33CB2"/>
    <w:rsid w:val="00E3435E"/>
    <w:rsid w:val="00E35997"/>
    <w:rsid w:val="00E37996"/>
    <w:rsid w:val="00E37E8D"/>
    <w:rsid w:val="00E40502"/>
    <w:rsid w:val="00E40728"/>
    <w:rsid w:val="00E41C31"/>
    <w:rsid w:val="00E42467"/>
    <w:rsid w:val="00E437B7"/>
    <w:rsid w:val="00E457FE"/>
    <w:rsid w:val="00E45D36"/>
    <w:rsid w:val="00E46025"/>
    <w:rsid w:val="00E47145"/>
    <w:rsid w:val="00E473F7"/>
    <w:rsid w:val="00E47565"/>
    <w:rsid w:val="00E47A7E"/>
    <w:rsid w:val="00E5148E"/>
    <w:rsid w:val="00E55919"/>
    <w:rsid w:val="00E56624"/>
    <w:rsid w:val="00E56738"/>
    <w:rsid w:val="00E614B5"/>
    <w:rsid w:val="00E61F43"/>
    <w:rsid w:val="00E6220C"/>
    <w:rsid w:val="00E62348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1930"/>
    <w:rsid w:val="00E81B55"/>
    <w:rsid w:val="00E8216F"/>
    <w:rsid w:val="00E82B89"/>
    <w:rsid w:val="00E82C5B"/>
    <w:rsid w:val="00E832EA"/>
    <w:rsid w:val="00E8379B"/>
    <w:rsid w:val="00E8443D"/>
    <w:rsid w:val="00E8639E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CB9"/>
    <w:rsid w:val="00ED4795"/>
    <w:rsid w:val="00ED4FC8"/>
    <w:rsid w:val="00ED55D8"/>
    <w:rsid w:val="00ED5914"/>
    <w:rsid w:val="00ED5E2B"/>
    <w:rsid w:val="00EE0ABB"/>
    <w:rsid w:val="00EE15ED"/>
    <w:rsid w:val="00EE1953"/>
    <w:rsid w:val="00EE3327"/>
    <w:rsid w:val="00EE442E"/>
    <w:rsid w:val="00EE55B9"/>
    <w:rsid w:val="00EE5DCB"/>
    <w:rsid w:val="00EE6C7C"/>
    <w:rsid w:val="00EE7C8A"/>
    <w:rsid w:val="00EF1703"/>
    <w:rsid w:val="00EF236B"/>
    <w:rsid w:val="00EF3182"/>
    <w:rsid w:val="00EF3B63"/>
    <w:rsid w:val="00EF4B94"/>
    <w:rsid w:val="00EF5401"/>
    <w:rsid w:val="00EF5D17"/>
    <w:rsid w:val="00EF710D"/>
    <w:rsid w:val="00EF7549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4926"/>
    <w:rsid w:val="00F15168"/>
    <w:rsid w:val="00F16349"/>
    <w:rsid w:val="00F17A13"/>
    <w:rsid w:val="00F200A3"/>
    <w:rsid w:val="00F20570"/>
    <w:rsid w:val="00F20628"/>
    <w:rsid w:val="00F21102"/>
    <w:rsid w:val="00F21321"/>
    <w:rsid w:val="00F2139E"/>
    <w:rsid w:val="00F21B92"/>
    <w:rsid w:val="00F21BE5"/>
    <w:rsid w:val="00F241E3"/>
    <w:rsid w:val="00F24EA7"/>
    <w:rsid w:val="00F25715"/>
    <w:rsid w:val="00F26615"/>
    <w:rsid w:val="00F26B0F"/>
    <w:rsid w:val="00F2796F"/>
    <w:rsid w:val="00F300EF"/>
    <w:rsid w:val="00F3049A"/>
    <w:rsid w:val="00F30903"/>
    <w:rsid w:val="00F3257A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4A61"/>
    <w:rsid w:val="00F6676B"/>
    <w:rsid w:val="00F66DDC"/>
    <w:rsid w:val="00F672DE"/>
    <w:rsid w:val="00F67611"/>
    <w:rsid w:val="00F70A55"/>
    <w:rsid w:val="00F70ECC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5417"/>
    <w:rsid w:val="00FC564B"/>
    <w:rsid w:val="00FC7604"/>
    <w:rsid w:val="00FC7788"/>
    <w:rsid w:val="00FC7A37"/>
    <w:rsid w:val="00FD0ADD"/>
    <w:rsid w:val="00FD1114"/>
    <w:rsid w:val="00FD38FF"/>
    <w:rsid w:val="00FD3A4C"/>
    <w:rsid w:val="00FD3AB0"/>
    <w:rsid w:val="00FD4EAC"/>
    <w:rsid w:val="00FD4EF4"/>
    <w:rsid w:val="00FD640D"/>
    <w:rsid w:val="00FD7154"/>
    <w:rsid w:val="00FD7774"/>
    <w:rsid w:val="00FD7B99"/>
    <w:rsid w:val="00FE02A6"/>
    <w:rsid w:val="00FE095A"/>
    <w:rsid w:val="00FE158F"/>
    <w:rsid w:val="00FE1A56"/>
    <w:rsid w:val="00FE1FE7"/>
    <w:rsid w:val="00FE2308"/>
    <w:rsid w:val="00FE2A0C"/>
    <w:rsid w:val="00FE2D0F"/>
    <w:rsid w:val="00FE3E73"/>
    <w:rsid w:val="00FE40C3"/>
    <w:rsid w:val="00FF0200"/>
    <w:rsid w:val="00FF3898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numPr>
        <w:ilvl w:val="1"/>
        <w:numId w:val="3"/>
      </w:numPr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numPr>
        <w:ilvl w:val="2"/>
        <w:numId w:val="3"/>
      </w:numPr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numPr>
        <w:ilvl w:val="3"/>
        <w:numId w:val="3"/>
      </w:numPr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numPr>
        <w:ilvl w:val="6"/>
        <w:numId w:val="3"/>
      </w:num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numPr>
        <w:ilvl w:val="8"/>
        <w:numId w:val="3"/>
      </w:num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8701EB"/>
    <w:pPr>
      <w:numPr>
        <w:numId w:val="20"/>
      </w:numPr>
      <w:spacing w:before="240" w:after="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8701EB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numPr>
        <w:ilvl w:val="0"/>
        <w:numId w:val="0"/>
      </w:num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  <w:style w:type="paragraph" w:customStyle="1" w:styleId="NormalTabela">
    <w:name w:val="Normal Tabela"/>
    <w:basedOn w:val="Normal"/>
    <w:link w:val="NormalTabelaChar"/>
    <w:rsid w:val="008E50A7"/>
    <w:pPr>
      <w:spacing w:before="60" w:after="60"/>
      <w:jc w:val="left"/>
    </w:pPr>
    <w:rPr>
      <w:rFonts w:ascii="Univers" w:eastAsia="Times New Roman" w:hAnsi="Univers"/>
      <w:sz w:val="21"/>
      <w:szCs w:val="21"/>
      <w:lang w:eastAsia="pt-BR"/>
    </w:rPr>
  </w:style>
  <w:style w:type="character" w:customStyle="1" w:styleId="NormalTabelaChar">
    <w:name w:val="Normal Tabela Char"/>
    <w:basedOn w:val="Fontepargpadro"/>
    <w:link w:val="NormalTabela"/>
    <w:locked/>
    <w:rsid w:val="008E50A7"/>
    <w:rPr>
      <w:rFonts w:ascii="Univers" w:eastAsia="Times New Roman" w:hAnsi="Univer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FFB33-4BBD-454F-9CF2-3DF4B7889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15994</TotalTime>
  <Pages>5</Pages>
  <Words>408</Words>
  <Characters>2207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2610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Wagner Mobile Costa</cp:lastModifiedBy>
  <cp:revision>100</cp:revision>
  <cp:lastPrinted>2015-04-05T17:08:00Z</cp:lastPrinted>
  <dcterms:created xsi:type="dcterms:W3CDTF">2015-03-06T18:28:00Z</dcterms:created>
  <dcterms:modified xsi:type="dcterms:W3CDTF">2015-05-06T22:56:00Z</dcterms:modified>
</cp:coreProperties>
</file>